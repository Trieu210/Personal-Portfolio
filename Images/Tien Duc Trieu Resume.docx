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FFCD" w14:textId="51256E0D" w:rsidR="00D10A96" w:rsidRPr="00E36992" w:rsidRDefault="00E36992" w:rsidP="00F41319">
      <w:pPr>
        <w:pStyle w:val="Title"/>
      </w:pPr>
      <w:r w:rsidRPr="00E36992">
        <w:t>Tien Duc Trieu</w:t>
      </w:r>
    </w:p>
    <w:p w14:paraId="4436A8F1" w14:textId="55B7D7A0" w:rsidR="00E36992" w:rsidRPr="00E36992" w:rsidRDefault="00E36992" w:rsidP="00E36992">
      <w:pPr>
        <w:tabs>
          <w:tab w:val="left" w:pos="6589"/>
        </w:tabs>
        <w:spacing w:before="68"/>
        <w:ind w:left="109"/>
        <w:jc w:val="both"/>
        <w:rPr>
          <w:rFonts w:asciiTheme="majorHAnsi" w:hAnsiTheme="majorHAnsi"/>
        </w:rPr>
      </w:pPr>
      <w:r w:rsidRPr="00E36992">
        <w:rPr>
          <w:rFonts w:asciiTheme="majorHAnsi" w:hAnsiTheme="majorHAnsi"/>
        </w:rPr>
        <w:t xml:space="preserve">                                                                                        Email:</w:t>
      </w:r>
      <w:r w:rsidRPr="00E36992">
        <w:rPr>
          <w:rFonts w:asciiTheme="majorHAnsi" w:hAnsiTheme="majorHAnsi"/>
          <w:spacing w:val="-6"/>
        </w:rPr>
        <w:t xml:space="preserve">        </w:t>
      </w:r>
      <w:r w:rsidRPr="00E36992">
        <w:rPr>
          <w:rFonts w:asciiTheme="majorHAnsi" w:hAnsiTheme="majorHAnsi"/>
        </w:rPr>
        <w:t>trieuduc2206@gmail.com</w:t>
      </w:r>
    </w:p>
    <w:p w14:paraId="7FFC083A" w14:textId="56BFADB5" w:rsidR="00E36992" w:rsidRPr="00E36992" w:rsidRDefault="00E36992" w:rsidP="00E36992">
      <w:pPr>
        <w:pStyle w:val="BodyText"/>
        <w:tabs>
          <w:tab w:val="left" w:pos="6589"/>
        </w:tabs>
        <w:spacing w:before="4" w:line="237" w:lineRule="auto"/>
        <w:ind w:left="109" w:right="136"/>
        <w:jc w:val="both"/>
        <w:rPr>
          <w:rFonts w:asciiTheme="majorHAnsi" w:hAnsiTheme="majorHAnsi"/>
          <w:color w:val="0563C1"/>
        </w:rPr>
      </w:pPr>
      <w:r w:rsidRPr="00E36992">
        <w:rPr>
          <w:rFonts w:asciiTheme="majorHAnsi" w:hAnsiTheme="majorHAnsi"/>
        </w:rPr>
        <w:t>Phone: (+61) 406 254 368                                                     LinkedIn: www.linkedin.com/in/erictrieu00/</w:t>
      </w:r>
      <w:r w:rsidRPr="00E36992">
        <w:rPr>
          <w:rFonts w:asciiTheme="majorHAnsi" w:hAnsiTheme="majorHAnsi"/>
          <w:color w:val="0563C1"/>
        </w:rPr>
        <w:t xml:space="preserve"> </w:t>
      </w:r>
    </w:p>
    <w:p w14:paraId="02D4A1BE" w14:textId="0BAEF426" w:rsidR="00E36992" w:rsidRDefault="00E36992" w:rsidP="00E36992">
      <w:pPr>
        <w:pStyle w:val="BodyText"/>
        <w:tabs>
          <w:tab w:val="left" w:pos="6589"/>
        </w:tabs>
        <w:spacing w:before="4" w:line="237" w:lineRule="auto"/>
        <w:ind w:left="109" w:right="136"/>
        <w:jc w:val="both"/>
        <w:rPr>
          <w:rFonts w:asciiTheme="majorHAnsi" w:hAnsiTheme="majorHAnsi"/>
          <w:color w:val="000000" w:themeColor="text1"/>
        </w:rPr>
      </w:pPr>
      <w:r w:rsidRPr="00E36992">
        <w:rPr>
          <w:rFonts w:asciiTheme="majorHAnsi" w:hAnsiTheme="majorHAnsi"/>
        </w:rPr>
        <w:t xml:space="preserve">Address: 26 Grove St, </w:t>
      </w:r>
      <w:proofErr w:type="spellStart"/>
      <w:r w:rsidRPr="00E36992">
        <w:rPr>
          <w:rFonts w:asciiTheme="majorHAnsi" w:hAnsiTheme="majorHAnsi"/>
        </w:rPr>
        <w:t>Marrickville</w:t>
      </w:r>
      <w:proofErr w:type="spellEnd"/>
      <w:r w:rsidRPr="00E36992">
        <w:rPr>
          <w:rFonts w:asciiTheme="majorHAnsi" w:hAnsiTheme="majorHAnsi"/>
        </w:rPr>
        <w:t xml:space="preserve">, NSW,2204   GitHub:    </w:t>
      </w:r>
      <w:r w:rsidRPr="00E36992">
        <w:rPr>
          <w:rFonts w:asciiTheme="majorHAnsi" w:hAnsiTheme="majorHAnsi"/>
          <w:color w:val="000000" w:themeColor="text1"/>
        </w:rPr>
        <w:t>github.com/Trieu210</w:t>
      </w:r>
    </w:p>
    <w:p w14:paraId="51D8FD4B" w14:textId="6E002B83" w:rsidR="007169B4" w:rsidRPr="00E36992" w:rsidRDefault="007169B4" w:rsidP="00E36992">
      <w:pPr>
        <w:pStyle w:val="BodyText"/>
        <w:tabs>
          <w:tab w:val="left" w:pos="6589"/>
        </w:tabs>
        <w:spacing w:before="4" w:line="237" w:lineRule="auto"/>
        <w:ind w:left="109" w:right="13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Portfolio: </w:t>
      </w:r>
      <w:r w:rsidRPr="007169B4">
        <w:rPr>
          <w:rFonts w:asciiTheme="majorHAnsi" w:hAnsiTheme="majorHAnsi"/>
        </w:rPr>
        <w:t>tienduc-trieu.vercel.app/</w:t>
      </w:r>
    </w:p>
    <w:p w14:paraId="5C8161E7" w14:textId="08C83631" w:rsidR="00D10A96" w:rsidRPr="00E36992" w:rsidRDefault="00E36992" w:rsidP="00E36992">
      <w:pPr>
        <w:pStyle w:val="ContactInfo"/>
        <w:rPr>
          <w:rFonts w:asciiTheme="majorHAnsi" w:hAnsiTheme="majorHAnsi"/>
          <w:lang w:val="fr-FR"/>
        </w:rPr>
      </w:pPr>
      <w:r w:rsidRPr="00E36992">
        <w:rPr>
          <w:rFonts w:asciiTheme="majorHAnsi" w:hAnsiTheme="majorHAnsi"/>
          <w:spacing w:val="-2"/>
        </w:rPr>
        <w:t xml:space="preserve">                                                                                    </w:t>
      </w:r>
    </w:p>
    <w:p w14:paraId="6A95B714" w14:textId="77777777" w:rsidR="00D10A96" w:rsidRPr="00E36992" w:rsidRDefault="00DC49EF" w:rsidP="00DC1B52">
      <w:pPr>
        <w:pStyle w:val="Heading1"/>
      </w:pPr>
      <w:sdt>
        <w:sdtPr>
          <w:id w:val="69094262"/>
          <w:placeholder>
            <w:docPart w:val="2620DFCA75474BFB8C3955956C108FD5"/>
          </w:placeholder>
          <w:temporary/>
          <w:showingPlcHdr/>
          <w15:appearance w15:val="hidden"/>
        </w:sdtPr>
        <w:sdtEndPr/>
        <w:sdtContent>
          <w:r w:rsidR="00D10A96" w:rsidRPr="00E36992">
            <w:rPr>
              <w:color w:val="C00000"/>
            </w:rPr>
            <w:t>Experience</w:t>
          </w:r>
        </w:sdtContent>
      </w:sdt>
    </w:p>
    <w:p w14:paraId="0C9D6425" w14:textId="77777777" w:rsidR="00D10A96" w:rsidRPr="00E36992" w:rsidRDefault="00D10A96" w:rsidP="00D10A96">
      <w:pPr>
        <w:pStyle w:val="Line"/>
        <w:rPr>
          <w:rFonts w:asciiTheme="majorHAnsi" w:hAnsiTheme="majorHAnsi"/>
        </w:rPr>
      </w:pPr>
      <w:r w:rsidRPr="00E36992">
        <w:rPr>
          <w:rFonts w:asciiTheme="majorHAnsi" w:hAnsiTheme="majorHAnsi"/>
        </w:rPr>
        <mc:AlternateContent>
          <mc:Choice Requires="wps">
            <w:drawing>
              <wp:inline distT="0" distB="0" distL="0" distR="0" wp14:anchorId="6744988C" wp14:editId="4D9D2340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1C8D1F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89F2F75" w14:textId="77777777" w:rsidR="00E36992" w:rsidRDefault="00E36992" w:rsidP="00021847">
      <w:pPr>
        <w:pStyle w:val="Heading2"/>
        <w:rPr>
          <w:rStyle w:val="NotBold"/>
          <w:rFonts w:asciiTheme="majorHAnsi" w:hAnsiTheme="majorHAnsi"/>
        </w:rPr>
      </w:pPr>
      <w:r w:rsidRPr="00E36992">
        <w:rPr>
          <w:rStyle w:val="NotBold"/>
          <w:rFonts w:asciiTheme="majorHAnsi" w:hAnsiTheme="majorHAnsi"/>
        </w:rPr>
        <w:t>Jun 2020 – Sep 2021</w:t>
      </w:r>
      <w:r>
        <w:rPr>
          <w:rStyle w:val="NotBold"/>
          <w:rFonts w:asciiTheme="majorHAnsi" w:hAnsiTheme="majorHAnsi"/>
        </w:rPr>
        <w:t xml:space="preserve"> </w:t>
      </w:r>
    </w:p>
    <w:p w14:paraId="0D1785CF" w14:textId="7FD84417" w:rsidR="00D10A96" w:rsidRPr="00E36992" w:rsidRDefault="00E36992" w:rsidP="00021847">
      <w:pPr>
        <w:pStyle w:val="Heading2"/>
        <w:rPr>
          <w:rFonts w:asciiTheme="majorHAnsi" w:hAnsiTheme="majorHAnsi"/>
        </w:rPr>
      </w:pPr>
      <w:r>
        <w:rPr>
          <w:rStyle w:val="NotBold"/>
          <w:rFonts w:asciiTheme="majorHAnsi" w:hAnsiTheme="majorHAnsi"/>
        </w:rPr>
        <w:t>(1 yrs. 4 mos.)</w:t>
      </w:r>
      <w:r w:rsidR="00D10A96" w:rsidRPr="00E36992">
        <w:rPr>
          <w:rFonts w:asciiTheme="majorHAnsi" w:hAnsiTheme="majorHAnsi"/>
        </w:rPr>
        <w:tab/>
      </w:r>
      <w:r w:rsidRPr="00E36992">
        <w:rPr>
          <w:rFonts w:asciiTheme="majorHAnsi" w:hAnsiTheme="majorHAnsi"/>
        </w:rPr>
        <w:t>Software Developer</w:t>
      </w:r>
    </w:p>
    <w:p w14:paraId="5A7509AC" w14:textId="20F14A62" w:rsidR="00D10A96" w:rsidRPr="00E36992" w:rsidRDefault="00E36992" w:rsidP="00021847">
      <w:pPr>
        <w:pStyle w:val="Heading3"/>
        <w:rPr>
          <w:rFonts w:asciiTheme="majorHAnsi" w:hAnsiTheme="majorHAnsi"/>
        </w:rPr>
      </w:pPr>
      <w:r w:rsidRPr="00E36992">
        <w:rPr>
          <w:rFonts w:asciiTheme="majorHAnsi" w:hAnsiTheme="majorHAnsi"/>
        </w:rPr>
        <w:t xml:space="preserve">Jung Talents </w:t>
      </w:r>
      <w:r>
        <w:rPr>
          <w:rFonts w:asciiTheme="majorHAnsi" w:hAnsiTheme="majorHAnsi"/>
        </w:rPr>
        <w:t>(Ho Chi Minh City, Vietnam)</w:t>
      </w:r>
    </w:p>
    <w:p w14:paraId="1AF512BB" w14:textId="77777777" w:rsidR="00E36992" w:rsidRPr="00E36992" w:rsidRDefault="00E36992" w:rsidP="00E36992">
      <w:pPr>
        <w:pStyle w:val="NormalIndent"/>
        <w:numPr>
          <w:ilvl w:val="0"/>
          <w:numId w:val="14"/>
        </w:numPr>
        <w:rPr>
          <w:rFonts w:asciiTheme="majorHAnsi" w:hAnsiTheme="majorHAnsi"/>
        </w:rPr>
      </w:pPr>
      <w:r w:rsidRPr="00E36992">
        <w:rPr>
          <w:rFonts w:asciiTheme="majorHAnsi" w:hAnsiTheme="majorHAnsi" w:cs="Segoe UI"/>
          <w:sz w:val="21"/>
          <w:szCs w:val="21"/>
          <w:shd w:val="clear" w:color="auto" w:fill="FFFFFF"/>
        </w:rPr>
        <w:t>Responsible for designing, developing, and maintaining software solutions that align with the company's objectives</w:t>
      </w:r>
    </w:p>
    <w:p w14:paraId="3D2C7207" w14:textId="77777777" w:rsidR="00E36992" w:rsidRPr="00E36992" w:rsidRDefault="00E36992" w:rsidP="00E36992">
      <w:pPr>
        <w:pStyle w:val="NormalIndent"/>
        <w:numPr>
          <w:ilvl w:val="0"/>
          <w:numId w:val="14"/>
        </w:numPr>
        <w:rPr>
          <w:rFonts w:asciiTheme="majorHAnsi" w:hAnsiTheme="majorHAnsi"/>
        </w:rPr>
      </w:pPr>
      <w:r w:rsidRPr="00E36992">
        <w:rPr>
          <w:rFonts w:asciiTheme="majorHAnsi" w:hAnsiTheme="majorHAnsi" w:cs="Segoe UI"/>
          <w:sz w:val="21"/>
          <w:szCs w:val="21"/>
          <w:shd w:val="clear" w:color="auto" w:fill="FFFFFF"/>
        </w:rPr>
        <w:t>Work on both front-end and back-end development tasks, ensuring seamless integration between different components of software solutions</w:t>
      </w:r>
    </w:p>
    <w:p w14:paraId="57010385" w14:textId="5D19ADC6" w:rsidR="00D10A96" w:rsidRPr="00E36992" w:rsidRDefault="00E36992" w:rsidP="00E36992">
      <w:pPr>
        <w:pStyle w:val="NormalIndent"/>
        <w:numPr>
          <w:ilvl w:val="0"/>
          <w:numId w:val="14"/>
        </w:numPr>
        <w:rPr>
          <w:rFonts w:asciiTheme="majorHAnsi" w:hAnsiTheme="majorHAnsi"/>
        </w:rPr>
      </w:pPr>
      <w:r w:rsidRPr="00E36992">
        <w:rPr>
          <w:rFonts w:asciiTheme="majorHAnsi" w:hAnsiTheme="majorHAnsi" w:cs="Segoe UI"/>
          <w:sz w:val="21"/>
          <w:szCs w:val="21"/>
          <w:shd w:val="clear" w:color="auto" w:fill="FFFFFF"/>
        </w:rPr>
        <w:t>Collaborate with the mentor lecturer team to provide guidance and support to students throughout their learning journey</w:t>
      </w:r>
    </w:p>
    <w:p w14:paraId="2A509385" w14:textId="77777777" w:rsidR="00E36992" w:rsidRDefault="00E36992" w:rsidP="00021847">
      <w:pPr>
        <w:pStyle w:val="Heading2"/>
        <w:rPr>
          <w:rStyle w:val="NotBold"/>
          <w:rFonts w:asciiTheme="majorHAnsi" w:hAnsiTheme="majorHAnsi"/>
        </w:rPr>
      </w:pPr>
      <w:r>
        <w:rPr>
          <w:rStyle w:val="NotBold"/>
          <w:rFonts w:asciiTheme="majorHAnsi" w:hAnsiTheme="majorHAnsi"/>
        </w:rPr>
        <w:t>Oct 2021</w:t>
      </w:r>
      <w:r w:rsidRPr="00E36992">
        <w:rPr>
          <w:rStyle w:val="NotBold"/>
          <w:rFonts w:asciiTheme="majorHAnsi" w:hAnsiTheme="majorHAnsi"/>
        </w:rPr>
        <w:t>–</w:t>
      </w:r>
      <w:r>
        <w:rPr>
          <w:rStyle w:val="NotBold"/>
          <w:rFonts w:asciiTheme="majorHAnsi" w:hAnsiTheme="majorHAnsi"/>
        </w:rPr>
        <w:t xml:space="preserve"> Mar 2022</w:t>
      </w:r>
    </w:p>
    <w:p w14:paraId="5CF0DEB4" w14:textId="58410340" w:rsidR="00D10A96" w:rsidRPr="00E36992" w:rsidRDefault="00E36992" w:rsidP="00021847">
      <w:pPr>
        <w:pStyle w:val="Heading2"/>
        <w:rPr>
          <w:rFonts w:asciiTheme="majorHAnsi" w:hAnsiTheme="majorHAnsi"/>
        </w:rPr>
      </w:pPr>
      <w:r>
        <w:rPr>
          <w:rStyle w:val="NotBold"/>
          <w:rFonts w:asciiTheme="majorHAnsi" w:hAnsiTheme="majorHAnsi"/>
        </w:rPr>
        <w:t>(6 mos.)</w:t>
      </w:r>
      <w:r w:rsidR="00021847" w:rsidRPr="00E36992">
        <w:rPr>
          <w:rStyle w:val="NotBold"/>
          <w:rFonts w:asciiTheme="majorHAnsi" w:hAnsiTheme="majorHAnsi"/>
        </w:rPr>
        <w:tab/>
      </w:r>
      <w:r>
        <w:rPr>
          <w:rFonts w:asciiTheme="majorHAnsi" w:hAnsiTheme="majorHAnsi"/>
        </w:rPr>
        <w:t>Intern Java Developer</w:t>
      </w:r>
    </w:p>
    <w:p w14:paraId="1F9C93FB" w14:textId="39118AD9" w:rsidR="00D10A96" w:rsidRPr="00E36992" w:rsidRDefault="00E36992" w:rsidP="00021847">
      <w:pPr>
        <w:pStyle w:val="Heading3"/>
        <w:rPr>
          <w:rFonts w:asciiTheme="majorHAnsi" w:hAnsiTheme="majorHAnsi"/>
        </w:rPr>
      </w:pPr>
      <w:r>
        <w:rPr>
          <w:rFonts w:asciiTheme="majorHAnsi" w:hAnsiTheme="majorHAnsi"/>
        </w:rPr>
        <w:t>VNPT Technology (Hanoi, Vietnam)</w:t>
      </w:r>
    </w:p>
    <w:p w14:paraId="01D9DD22" w14:textId="77777777" w:rsidR="00E36992" w:rsidRPr="009560EC" w:rsidRDefault="00E36992" w:rsidP="00E36992">
      <w:pPr>
        <w:pStyle w:val="NormalIndent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9560EC">
        <w:rPr>
          <w:rFonts w:asciiTheme="majorHAnsi" w:hAnsiTheme="majorHAnsi" w:cs="Segoe UI"/>
          <w:shd w:val="clear" w:color="auto" w:fill="FFFFFF"/>
        </w:rPr>
        <w:t>Worked as a Java developer intern, gaining hands-on experience with Spring Boot and Angular</w:t>
      </w:r>
    </w:p>
    <w:p w14:paraId="0270ECF9" w14:textId="77777777" w:rsidR="00E36992" w:rsidRPr="009560EC" w:rsidRDefault="00E36992" w:rsidP="00E36992">
      <w:pPr>
        <w:pStyle w:val="NormalIndent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9560EC">
        <w:rPr>
          <w:rFonts w:asciiTheme="majorHAnsi" w:hAnsiTheme="majorHAnsi" w:cs="Segoe UI"/>
          <w:shd w:val="clear" w:color="auto" w:fill="FFFFFF"/>
        </w:rPr>
        <w:t>Contributed to the development of software applications using these technologies</w:t>
      </w:r>
    </w:p>
    <w:p w14:paraId="3E1A5248" w14:textId="77777777" w:rsidR="00E36992" w:rsidRPr="009560EC" w:rsidRDefault="00E36992" w:rsidP="00E36992">
      <w:pPr>
        <w:pStyle w:val="NormalIndent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9560EC">
        <w:rPr>
          <w:rFonts w:asciiTheme="majorHAnsi" w:hAnsiTheme="majorHAnsi" w:cs="Segoe UI"/>
          <w:shd w:val="clear" w:color="auto" w:fill="FFFFFF"/>
        </w:rPr>
        <w:t>Collaborated with mentors and other developers on several projects</w:t>
      </w:r>
    </w:p>
    <w:p w14:paraId="1BE0EA39" w14:textId="77777777" w:rsidR="00E36992" w:rsidRPr="009560EC" w:rsidRDefault="00E36992" w:rsidP="00E36992">
      <w:pPr>
        <w:pStyle w:val="NormalIndent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9560EC">
        <w:rPr>
          <w:rFonts w:asciiTheme="majorHAnsi" w:hAnsiTheme="majorHAnsi" w:cs="Segoe UI"/>
          <w:shd w:val="clear" w:color="auto" w:fill="FFFFFF"/>
        </w:rPr>
        <w:t>Learned coding skills and gained a solid foundation in software development principles</w:t>
      </w:r>
    </w:p>
    <w:p w14:paraId="54E5CFEF" w14:textId="2F77A425" w:rsidR="00D10A96" w:rsidRPr="009560EC" w:rsidRDefault="00E36992" w:rsidP="00E36992">
      <w:pPr>
        <w:pStyle w:val="NormalIndent"/>
        <w:numPr>
          <w:ilvl w:val="0"/>
          <w:numId w:val="15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 w:val="24"/>
        </w:rPr>
      </w:pPr>
      <w:r w:rsidRPr="009560EC">
        <w:rPr>
          <w:rFonts w:asciiTheme="majorHAnsi" w:hAnsiTheme="majorHAnsi" w:cs="Segoe UI"/>
          <w:shd w:val="clear" w:color="auto" w:fill="FFFFFF"/>
        </w:rPr>
        <w:t>Participated in testing, debugging, and contributed to software solutions that meet end-user needs</w:t>
      </w:r>
    </w:p>
    <w:p w14:paraId="0F66F62B" w14:textId="77777777" w:rsidR="00D10A96" w:rsidRPr="00E36992" w:rsidRDefault="00D10A96" w:rsidP="00DC1B52">
      <w:pPr>
        <w:rPr>
          <w:rStyle w:val="Heading2Char"/>
          <w:rFonts w:asciiTheme="majorHAnsi" w:hAnsiTheme="majorHAnsi"/>
          <w:sz w:val="18"/>
        </w:rPr>
      </w:pPr>
    </w:p>
    <w:p w14:paraId="7BFE8A23" w14:textId="77777777" w:rsidR="00D10A96" w:rsidRPr="00E36992" w:rsidRDefault="00DC49EF" w:rsidP="00F02E6B">
      <w:pPr>
        <w:pStyle w:val="Heading1"/>
        <w:rPr>
          <w:rFonts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728805515"/>
          <w:placeholder>
            <w:docPart w:val="00720E96F6254513AEBE65DFBAE99590"/>
          </w:placeholder>
          <w:temporary/>
          <w:showingPlcHdr/>
          <w15:appearance w15:val="hidden"/>
        </w:sdtPr>
        <w:sdtEndPr>
          <w:rPr>
            <w:rFonts w:cs="Tahoma (Headings CS)"/>
            <w:b w:val="0"/>
            <w:szCs w:val="28"/>
          </w:rPr>
        </w:sdtEndPr>
        <w:sdtContent>
          <w:r w:rsidR="00D10A96" w:rsidRPr="00E36992">
            <w:rPr>
              <w:color w:val="C00000"/>
            </w:rPr>
            <w:t>Education</w:t>
          </w:r>
        </w:sdtContent>
      </w:sdt>
    </w:p>
    <w:p w14:paraId="6F065B98" w14:textId="77777777" w:rsidR="00D10A96" w:rsidRPr="00E36992" w:rsidRDefault="00D10A96" w:rsidP="00D10A96">
      <w:pPr>
        <w:pStyle w:val="Line"/>
        <w:rPr>
          <w:rFonts w:asciiTheme="majorHAnsi" w:hAnsiTheme="majorHAnsi"/>
        </w:rPr>
      </w:pPr>
      <w:r w:rsidRPr="00E36992">
        <w:rPr>
          <w:rFonts w:asciiTheme="majorHAnsi" w:hAnsiTheme="majorHAnsi"/>
        </w:rPr>
        <mc:AlternateContent>
          <mc:Choice Requires="wps">
            <w:drawing>
              <wp:inline distT="0" distB="0" distL="0" distR="0" wp14:anchorId="205E39C6" wp14:editId="59DB2D81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7298E8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" strokecolor="#bfbfbf" strokeweight=".5pt">
                <v:stroke joinstyle="miter"/>
                <w10:anchorlock/>
              </v:line>
            </w:pict>
          </mc:Fallback>
        </mc:AlternateContent>
      </w:r>
    </w:p>
    <w:p w14:paraId="61F4D239" w14:textId="222635B9" w:rsidR="00D10A96" w:rsidRPr="00E36992" w:rsidRDefault="00E36992" w:rsidP="00021847">
      <w:pPr>
        <w:pStyle w:val="Heading2"/>
        <w:rPr>
          <w:rFonts w:asciiTheme="majorHAnsi" w:hAnsiTheme="majorHAnsi"/>
        </w:rPr>
      </w:pPr>
      <w:r>
        <w:rPr>
          <w:rStyle w:val="NotBold"/>
          <w:rFonts w:asciiTheme="majorHAnsi" w:hAnsiTheme="majorHAnsi"/>
        </w:rPr>
        <w:t xml:space="preserve">Feb 2019 </w:t>
      </w:r>
      <w:r w:rsidRPr="00E36992">
        <w:rPr>
          <w:rStyle w:val="NotBold"/>
          <w:rFonts w:asciiTheme="majorHAnsi" w:hAnsiTheme="majorHAnsi"/>
        </w:rPr>
        <w:t>–</w:t>
      </w:r>
      <w:r>
        <w:rPr>
          <w:rStyle w:val="NotBold"/>
          <w:rFonts w:asciiTheme="majorHAnsi" w:hAnsiTheme="majorHAnsi"/>
        </w:rPr>
        <w:t xml:space="preserve"> Jun 2023</w:t>
      </w:r>
      <w:r w:rsidR="00021847" w:rsidRPr="00E36992">
        <w:rPr>
          <w:rStyle w:val="NotBold"/>
          <w:rFonts w:asciiTheme="majorHAnsi" w:hAnsiTheme="majorHAnsi"/>
        </w:rPr>
        <w:tab/>
      </w:r>
      <w:r>
        <w:rPr>
          <w:rFonts w:asciiTheme="majorHAnsi" w:hAnsiTheme="majorHAnsi"/>
        </w:rPr>
        <w:t xml:space="preserve">Bachelor of Software Engineering </w:t>
      </w:r>
    </w:p>
    <w:p w14:paraId="0831C63A" w14:textId="590E69A7" w:rsidR="00D10A96" w:rsidRPr="00E36992" w:rsidRDefault="00E36992" w:rsidP="00021847">
      <w:pPr>
        <w:pStyle w:val="Heading3"/>
        <w:rPr>
          <w:rFonts w:asciiTheme="majorHAnsi" w:hAnsiTheme="majorHAnsi"/>
        </w:rPr>
      </w:pPr>
      <w:r>
        <w:rPr>
          <w:rFonts w:asciiTheme="majorHAnsi" w:hAnsiTheme="majorHAnsi"/>
        </w:rPr>
        <w:t>University of Technology Sydney (Sydney, NSW)</w:t>
      </w:r>
    </w:p>
    <w:p w14:paraId="40F7ACBF" w14:textId="232996E3" w:rsidR="00AE3F71" w:rsidRDefault="00E36992" w:rsidP="00AE3F71">
      <w:pPr>
        <w:pStyle w:val="NormalIndent"/>
        <w:numPr>
          <w:ilvl w:val="0"/>
          <w:numId w:val="16"/>
        </w:numPr>
        <w:rPr>
          <w:rFonts w:asciiTheme="majorHAnsi" w:hAnsiTheme="majorHAnsi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 xml:space="preserve">Relevant Coursework: </w:t>
      </w:r>
      <w:r w:rsidRPr="00E36992">
        <w:rPr>
          <w:rFonts w:asciiTheme="majorHAnsi" w:hAnsiTheme="majorHAnsi"/>
        </w:rPr>
        <w:t>Java Programming, C/C++, Data Structures &amp; Algorithm, Object-Oriented Design, Database Management Systems, Software Engineering Studio, Software Development, Engineering Communication, Real-Time Operating System, Embedded Syste</w:t>
      </w:r>
      <w:r w:rsidR="00AE3F71">
        <w:rPr>
          <w:rFonts w:asciiTheme="majorHAnsi" w:hAnsiTheme="majorHAnsi"/>
        </w:rPr>
        <w:t>m</w:t>
      </w:r>
    </w:p>
    <w:p w14:paraId="0D8E4B60" w14:textId="26EE4B3D" w:rsidR="00AE3F71" w:rsidRDefault="00AE3F71" w:rsidP="00AE3F71">
      <w:pPr>
        <w:pStyle w:val="NormalIndent"/>
        <w:rPr>
          <w:rFonts w:asciiTheme="majorHAnsi" w:hAnsiTheme="majorHAnsi"/>
        </w:rPr>
      </w:pPr>
    </w:p>
    <w:p w14:paraId="1F72EAFD" w14:textId="77777777" w:rsidR="00AE3F71" w:rsidRPr="00AE3F71" w:rsidRDefault="00AE3F71" w:rsidP="00AE3F71">
      <w:pPr>
        <w:pStyle w:val="NormalIndent"/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</w:p>
    <w:p w14:paraId="0812AA40" w14:textId="77777777" w:rsidR="00D10A96" w:rsidRPr="00E36992" w:rsidRDefault="00D10A96" w:rsidP="00D10A96">
      <w:pPr>
        <w:rPr>
          <w:rFonts w:asciiTheme="majorHAnsi" w:hAnsiTheme="majorHAnsi"/>
        </w:rPr>
      </w:pPr>
    </w:p>
    <w:p w14:paraId="4F1A047C" w14:textId="3CA6C06B" w:rsidR="00D10A96" w:rsidRPr="00E36992" w:rsidRDefault="00E36992" w:rsidP="00D10A96">
      <w:pPr>
        <w:pStyle w:val="Heading1"/>
        <w:rPr>
          <w:rStyle w:val="Heading1Char"/>
          <w:caps/>
          <w:color w:val="C00000"/>
        </w:rPr>
      </w:pPr>
      <w:r w:rsidRPr="00E36992">
        <w:rPr>
          <w:rStyle w:val="Heading1Char"/>
          <w:caps/>
          <w:color w:val="C00000"/>
        </w:rPr>
        <w:lastRenderedPageBreak/>
        <w:t>Projects</w:t>
      </w:r>
    </w:p>
    <w:p w14:paraId="342ADB78" w14:textId="77777777" w:rsidR="00D10A96" w:rsidRPr="00E36992" w:rsidRDefault="00D10A96" w:rsidP="00D10A96">
      <w:pPr>
        <w:pStyle w:val="Line"/>
        <w:rPr>
          <w:rFonts w:asciiTheme="majorHAnsi" w:hAnsiTheme="majorHAnsi"/>
        </w:rPr>
      </w:pPr>
      <w:r w:rsidRPr="00E36992">
        <w:rPr>
          <w:rFonts w:asciiTheme="majorHAnsi" w:hAnsiTheme="majorHAnsi"/>
        </w:rPr>
        <mc:AlternateContent>
          <mc:Choice Requires="wps">
            <w:drawing>
              <wp:inline distT="0" distB="0" distL="0" distR="0" wp14:anchorId="486DA021" wp14:editId="30A4EBE7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191EF8C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" strokecolor="#bfbfbf" strokeweight=".5pt">
                <v:stroke joinstyle="miter"/>
                <w10:anchorlock/>
              </v:line>
            </w:pict>
          </mc:Fallback>
        </mc:AlternateContent>
      </w:r>
    </w:p>
    <w:p w14:paraId="6B325CF0" w14:textId="6359A7F6" w:rsidR="00D10A96" w:rsidRPr="00E36992" w:rsidRDefault="00D10A96" w:rsidP="00F02E6B">
      <w:pPr>
        <w:rPr>
          <w:rFonts w:asciiTheme="majorHAnsi" w:hAnsiTheme="majorHAnsi"/>
        </w:rPr>
      </w:pPr>
    </w:p>
    <w:p w14:paraId="53B1857A" w14:textId="2C38A016" w:rsidR="00AE3F71" w:rsidRPr="00E36992" w:rsidRDefault="00AE3F71" w:rsidP="00AE3F71">
      <w:pPr>
        <w:pStyle w:val="Heading2"/>
        <w:rPr>
          <w:rFonts w:asciiTheme="majorHAnsi" w:hAnsiTheme="majorHAnsi"/>
        </w:rPr>
      </w:pPr>
      <w:r>
        <w:rPr>
          <w:rStyle w:val="NotBold"/>
          <w:rFonts w:asciiTheme="majorHAnsi" w:hAnsiTheme="majorHAnsi"/>
        </w:rPr>
        <w:t>Jun 2020</w:t>
      </w:r>
      <w:r w:rsidRPr="00E36992">
        <w:rPr>
          <w:rStyle w:val="NotBold"/>
          <w:rFonts w:asciiTheme="majorHAnsi" w:hAnsiTheme="majorHAnsi"/>
        </w:rPr>
        <w:tab/>
      </w:r>
      <w:r>
        <w:rPr>
          <w:rFonts w:asciiTheme="majorHAnsi" w:hAnsiTheme="majorHAnsi"/>
        </w:rPr>
        <w:t xml:space="preserve">E-healthcare Consultation  </w:t>
      </w:r>
    </w:p>
    <w:p w14:paraId="16680D67" w14:textId="7F72AB75" w:rsidR="00AE3F71" w:rsidRPr="00AE3F71" w:rsidRDefault="00AE3F71" w:rsidP="00AE3F71">
      <w:pPr>
        <w:pStyle w:val="NormalIndent"/>
        <w:numPr>
          <w:ilvl w:val="0"/>
          <w:numId w:val="16"/>
        </w:numPr>
        <w:rPr>
          <w:rFonts w:asciiTheme="majorHAnsi" w:hAnsiTheme="majorHAnsi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Description</w:t>
      </w:r>
      <w:r w:rsidRPr="009560EC"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:</w:t>
      </w:r>
      <w:r w:rsidRPr="009560EC">
        <w:rPr>
          <w:rFonts w:asciiTheme="majorHAnsi" w:hAnsiTheme="majorHAnsi"/>
        </w:rPr>
        <w:t xml:space="preserve"> Digital platform connects patients with healthcare professionals in real-time, reducing the need for physical visits</w:t>
      </w:r>
    </w:p>
    <w:p w14:paraId="6D28B6C4" w14:textId="382CBDAA" w:rsidR="00AE3F71" w:rsidRDefault="00AE3F71" w:rsidP="00AE3F71">
      <w:pPr>
        <w:pStyle w:val="NormalIndent"/>
        <w:numPr>
          <w:ilvl w:val="0"/>
          <w:numId w:val="16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Team Member: 6</w:t>
      </w:r>
    </w:p>
    <w:p w14:paraId="2775037E" w14:textId="4AFF1F0C" w:rsidR="00AE3F71" w:rsidRDefault="00AE3F71" w:rsidP="00AE3F71">
      <w:pPr>
        <w:pStyle w:val="NormalIndent"/>
        <w:numPr>
          <w:ilvl w:val="0"/>
          <w:numId w:val="16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Tech Stack: HTML5, CSS, JavaScript</w:t>
      </w:r>
    </w:p>
    <w:p w14:paraId="7817F3DA" w14:textId="5B61BF66" w:rsidR="00AE3F71" w:rsidRPr="00E36992" w:rsidRDefault="009560EC" w:rsidP="00AE3F71">
      <w:pPr>
        <w:pStyle w:val="Heading2"/>
        <w:rPr>
          <w:rFonts w:asciiTheme="majorHAnsi" w:hAnsiTheme="majorHAnsi"/>
        </w:rPr>
      </w:pPr>
      <w:r>
        <w:rPr>
          <w:rStyle w:val="NotBold"/>
          <w:rFonts w:asciiTheme="majorHAnsi" w:hAnsiTheme="majorHAnsi"/>
        </w:rPr>
        <w:t>Nov</w:t>
      </w:r>
      <w:r w:rsidR="00AE3F71">
        <w:rPr>
          <w:rStyle w:val="NotBold"/>
          <w:rFonts w:asciiTheme="majorHAnsi" w:hAnsiTheme="majorHAnsi"/>
        </w:rPr>
        <w:t xml:space="preserve"> 202</w:t>
      </w:r>
      <w:r>
        <w:rPr>
          <w:rStyle w:val="NotBold"/>
          <w:rFonts w:asciiTheme="majorHAnsi" w:hAnsiTheme="majorHAnsi"/>
        </w:rPr>
        <w:t>1</w:t>
      </w:r>
      <w:r w:rsidR="00AE3F71" w:rsidRPr="00E36992">
        <w:rPr>
          <w:rStyle w:val="NotBold"/>
          <w:rFonts w:asciiTheme="majorHAnsi" w:hAnsiTheme="majorHAnsi"/>
        </w:rPr>
        <w:tab/>
      </w:r>
      <w:r>
        <w:rPr>
          <w:rFonts w:asciiTheme="majorHAnsi" w:hAnsiTheme="majorHAnsi"/>
        </w:rPr>
        <w:t>Library Management system</w:t>
      </w:r>
      <w:r w:rsidR="00AE3F71">
        <w:rPr>
          <w:rFonts w:asciiTheme="majorHAnsi" w:hAnsiTheme="majorHAnsi"/>
        </w:rPr>
        <w:t xml:space="preserve"> </w:t>
      </w:r>
    </w:p>
    <w:p w14:paraId="49F2E848" w14:textId="574E80C9" w:rsidR="00AE3F71" w:rsidRPr="00AE3F71" w:rsidRDefault="00AE3F71" w:rsidP="00AE3F71">
      <w:pPr>
        <w:pStyle w:val="NormalIndent"/>
        <w:numPr>
          <w:ilvl w:val="0"/>
          <w:numId w:val="16"/>
        </w:numPr>
        <w:rPr>
          <w:rFonts w:asciiTheme="majorHAnsi" w:hAnsiTheme="majorHAnsi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Description:</w:t>
      </w:r>
      <w:r>
        <w:t xml:space="preserve"> </w:t>
      </w:r>
      <w:r w:rsidR="009560EC" w:rsidRPr="009560EC">
        <w:rPr>
          <w:rFonts w:asciiTheme="majorHAnsi" w:hAnsiTheme="majorHAnsi"/>
        </w:rPr>
        <w:t>This software system helps to automate and simplify the process of cataloging books, maintaining records of issued, returned, and overdue books, tracking book locations, and managing users in the library.</w:t>
      </w:r>
    </w:p>
    <w:p w14:paraId="06C5F630" w14:textId="5EF81A41" w:rsidR="00AE3F71" w:rsidRDefault="00AE3F71" w:rsidP="00AE3F71">
      <w:pPr>
        <w:pStyle w:val="NormalIndent"/>
        <w:numPr>
          <w:ilvl w:val="0"/>
          <w:numId w:val="16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 xml:space="preserve">Team Member: </w:t>
      </w:r>
      <w:r w:rsidR="009560EC"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4</w:t>
      </w:r>
    </w:p>
    <w:p w14:paraId="738255B8" w14:textId="597400C5" w:rsidR="00AE3F71" w:rsidRDefault="00AE3F71" w:rsidP="00AE3F71">
      <w:pPr>
        <w:pStyle w:val="NormalIndent"/>
        <w:numPr>
          <w:ilvl w:val="0"/>
          <w:numId w:val="16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 xml:space="preserve">Tech Stack: HTML5, CSS, </w:t>
      </w:r>
      <w:r w:rsidR="009560EC"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JavaScript, Java, Spring boot, Angular, SQL</w:t>
      </w:r>
    </w:p>
    <w:p w14:paraId="6A1F5C37" w14:textId="522D08E0" w:rsidR="00AE3F71" w:rsidRPr="00E36992" w:rsidRDefault="009560EC" w:rsidP="00AE3F71">
      <w:pPr>
        <w:pStyle w:val="Heading2"/>
        <w:rPr>
          <w:rFonts w:asciiTheme="majorHAnsi" w:hAnsiTheme="majorHAnsi"/>
        </w:rPr>
      </w:pPr>
      <w:r>
        <w:rPr>
          <w:rStyle w:val="NotBold"/>
          <w:rFonts w:asciiTheme="majorHAnsi" w:hAnsiTheme="majorHAnsi"/>
        </w:rPr>
        <w:t xml:space="preserve">Sep </w:t>
      </w:r>
      <w:r w:rsidR="00AE3F71">
        <w:rPr>
          <w:rStyle w:val="NotBold"/>
          <w:rFonts w:asciiTheme="majorHAnsi" w:hAnsiTheme="majorHAnsi"/>
        </w:rPr>
        <w:t>202</w:t>
      </w:r>
      <w:r>
        <w:rPr>
          <w:rStyle w:val="NotBold"/>
          <w:rFonts w:asciiTheme="majorHAnsi" w:hAnsiTheme="majorHAnsi"/>
        </w:rPr>
        <w:t>2</w:t>
      </w:r>
      <w:r w:rsidR="00AE3F71" w:rsidRPr="00E36992">
        <w:rPr>
          <w:rStyle w:val="NotBold"/>
          <w:rFonts w:asciiTheme="majorHAnsi" w:hAnsiTheme="majorHAnsi"/>
        </w:rPr>
        <w:tab/>
      </w:r>
      <w:r w:rsidR="00AE3F71">
        <w:rPr>
          <w:rFonts w:asciiTheme="majorHAnsi" w:hAnsiTheme="majorHAnsi"/>
        </w:rPr>
        <w:t>E-</w:t>
      </w:r>
      <w:r>
        <w:rPr>
          <w:rFonts w:asciiTheme="majorHAnsi" w:hAnsiTheme="majorHAnsi"/>
        </w:rPr>
        <w:t>Commerce Website</w:t>
      </w:r>
      <w:r w:rsidR="00AE3F71">
        <w:rPr>
          <w:rFonts w:asciiTheme="majorHAnsi" w:hAnsiTheme="majorHAnsi"/>
        </w:rPr>
        <w:t xml:space="preserve"> </w:t>
      </w:r>
    </w:p>
    <w:p w14:paraId="71E25833" w14:textId="77777777" w:rsidR="009560EC" w:rsidRDefault="00AE3F71" w:rsidP="00AE3F71">
      <w:pPr>
        <w:pStyle w:val="NormalIndent"/>
        <w:numPr>
          <w:ilvl w:val="0"/>
          <w:numId w:val="16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  <w:r w:rsidRPr="009560EC"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Description:</w:t>
      </w:r>
      <w:r>
        <w:t xml:space="preserve"> </w:t>
      </w:r>
      <w:r w:rsidR="009560EC" w:rsidRPr="009560EC">
        <w:rPr>
          <w:rFonts w:asciiTheme="majorHAnsi" w:hAnsiTheme="majorHAnsi"/>
        </w:rPr>
        <w:t>A dynamic online platform that facilitates the buying and selling of goods and services over the Internet</w:t>
      </w:r>
      <w:r w:rsidR="009560EC" w:rsidRPr="009560EC"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 xml:space="preserve"> </w:t>
      </w:r>
    </w:p>
    <w:p w14:paraId="36B2DCF0" w14:textId="2BCCF06E" w:rsidR="00AE3F71" w:rsidRPr="009560EC" w:rsidRDefault="00AE3F71" w:rsidP="00AE3F71">
      <w:pPr>
        <w:pStyle w:val="NormalIndent"/>
        <w:numPr>
          <w:ilvl w:val="0"/>
          <w:numId w:val="16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  <w:r w:rsidRPr="009560EC"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 xml:space="preserve">Team Member: </w:t>
      </w:r>
      <w:r w:rsidR="009560EC"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3</w:t>
      </w:r>
    </w:p>
    <w:p w14:paraId="06D2A940" w14:textId="4DA396AA" w:rsidR="00AE3F71" w:rsidRDefault="00AE3F71" w:rsidP="00AE3F71">
      <w:pPr>
        <w:pStyle w:val="NormalIndent"/>
        <w:numPr>
          <w:ilvl w:val="0"/>
          <w:numId w:val="16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 xml:space="preserve">Tech Stack: HTML5, CSS, </w:t>
      </w:r>
      <w:r w:rsidR="009560EC"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JavaScript, Java, SQL</w:t>
      </w:r>
    </w:p>
    <w:p w14:paraId="5AB3A95B" w14:textId="216EAC54" w:rsidR="00AE3F71" w:rsidRPr="00E36992" w:rsidRDefault="009560EC" w:rsidP="00AE3F71">
      <w:pPr>
        <w:pStyle w:val="Heading2"/>
        <w:rPr>
          <w:rFonts w:asciiTheme="majorHAnsi" w:hAnsiTheme="majorHAnsi"/>
        </w:rPr>
      </w:pPr>
      <w:r>
        <w:rPr>
          <w:rStyle w:val="NotBold"/>
          <w:rFonts w:asciiTheme="majorHAnsi" w:hAnsiTheme="majorHAnsi"/>
        </w:rPr>
        <w:t xml:space="preserve">Oct </w:t>
      </w:r>
      <w:r w:rsidR="00AE3F71">
        <w:rPr>
          <w:rStyle w:val="NotBold"/>
          <w:rFonts w:asciiTheme="majorHAnsi" w:hAnsiTheme="majorHAnsi"/>
        </w:rPr>
        <w:t>202</w:t>
      </w:r>
      <w:r>
        <w:rPr>
          <w:rStyle w:val="NotBold"/>
          <w:rFonts w:asciiTheme="majorHAnsi" w:hAnsiTheme="majorHAnsi"/>
        </w:rPr>
        <w:t>2</w:t>
      </w:r>
      <w:r w:rsidR="00AE3F71" w:rsidRPr="00E36992">
        <w:rPr>
          <w:rStyle w:val="NotBold"/>
          <w:rFonts w:asciiTheme="majorHAnsi" w:hAnsiTheme="majorHAnsi"/>
        </w:rPr>
        <w:tab/>
      </w:r>
      <w:r>
        <w:rPr>
          <w:rFonts w:asciiTheme="majorHAnsi" w:hAnsiTheme="majorHAnsi"/>
        </w:rPr>
        <w:t>Bird view for Confluence</w:t>
      </w:r>
      <w:r w:rsidR="00AE3F71">
        <w:rPr>
          <w:rFonts w:asciiTheme="majorHAnsi" w:hAnsiTheme="majorHAnsi"/>
        </w:rPr>
        <w:t xml:space="preserve"> </w:t>
      </w:r>
    </w:p>
    <w:p w14:paraId="3974EF3C" w14:textId="5E425788" w:rsidR="00AE3F71" w:rsidRPr="00AE3F71" w:rsidRDefault="00AE3F71" w:rsidP="00AE3F71">
      <w:pPr>
        <w:pStyle w:val="NormalIndent"/>
        <w:numPr>
          <w:ilvl w:val="0"/>
          <w:numId w:val="16"/>
        </w:numPr>
        <w:rPr>
          <w:rFonts w:asciiTheme="majorHAnsi" w:hAnsiTheme="majorHAnsi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Description:</w:t>
      </w:r>
      <w:r>
        <w:t xml:space="preserve"> </w:t>
      </w:r>
      <w:r w:rsidR="009560EC">
        <w:t xml:space="preserve"> </w:t>
      </w:r>
      <w:r w:rsidR="009560EC" w:rsidRPr="009560EC">
        <w:rPr>
          <w:rFonts w:asciiTheme="majorHAnsi" w:hAnsiTheme="majorHAnsi"/>
        </w:rPr>
        <w:t>Improve content organization and efficiency of how users organize and navigate their Confluence spaces</w:t>
      </w:r>
    </w:p>
    <w:p w14:paraId="560AAF35" w14:textId="4AE878CC" w:rsidR="00AE3F71" w:rsidRDefault="00AE3F71" w:rsidP="00AE3F71">
      <w:pPr>
        <w:pStyle w:val="NormalIndent"/>
        <w:numPr>
          <w:ilvl w:val="0"/>
          <w:numId w:val="16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 xml:space="preserve">Team Member: </w:t>
      </w:r>
      <w:r w:rsidR="009560EC"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8</w:t>
      </w:r>
    </w:p>
    <w:p w14:paraId="72F058FF" w14:textId="25760DA0" w:rsidR="00AE3F71" w:rsidRDefault="00AE3F71" w:rsidP="00AE3F71">
      <w:pPr>
        <w:pStyle w:val="NormalIndent"/>
        <w:numPr>
          <w:ilvl w:val="0"/>
          <w:numId w:val="16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 xml:space="preserve">Tech Stack: </w:t>
      </w:r>
      <w:r w:rsidR="009560EC" w:rsidRPr="009560EC">
        <w:rPr>
          <w:rFonts w:asciiTheme="majorHAnsi" w:hAnsiTheme="majorHAnsi"/>
        </w:rPr>
        <w:t xml:space="preserve"> React.js, Node.js, Docker, TypeScript</w:t>
      </w:r>
    </w:p>
    <w:p w14:paraId="09931930" w14:textId="7EF2740D" w:rsidR="00AE3F71" w:rsidRPr="00E36992" w:rsidRDefault="009560EC" w:rsidP="00AE3F71">
      <w:pPr>
        <w:pStyle w:val="Heading2"/>
        <w:rPr>
          <w:rFonts w:asciiTheme="majorHAnsi" w:hAnsiTheme="majorHAnsi"/>
        </w:rPr>
      </w:pPr>
      <w:r>
        <w:rPr>
          <w:rStyle w:val="NotBold"/>
          <w:rFonts w:asciiTheme="majorHAnsi" w:hAnsiTheme="majorHAnsi"/>
        </w:rPr>
        <w:t xml:space="preserve">Feb </w:t>
      </w:r>
      <w:r w:rsidR="00AE3F71">
        <w:rPr>
          <w:rStyle w:val="NotBold"/>
          <w:rFonts w:asciiTheme="majorHAnsi" w:hAnsiTheme="majorHAnsi"/>
        </w:rPr>
        <w:t>202</w:t>
      </w:r>
      <w:r>
        <w:rPr>
          <w:rStyle w:val="NotBold"/>
          <w:rFonts w:asciiTheme="majorHAnsi" w:hAnsiTheme="majorHAnsi"/>
        </w:rPr>
        <w:t>3</w:t>
      </w:r>
      <w:r w:rsidR="00AE3F71" w:rsidRPr="00E36992">
        <w:rPr>
          <w:rStyle w:val="NotBold"/>
          <w:rFonts w:asciiTheme="majorHAnsi" w:hAnsiTheme="majorHAnsi"/>
        </w:rPr>
        <w:tab/>
      </w:r>
      <w:r>
        <w:rPr>
          <w:rFonts w:asciiTheme="majorHAnsi" w:hAnsiTheme="majorHAnsi"/>
        </w:rPr>
        <w:t>My Reads Book Shelf</w:t>
      </w:r>
      <w:r w:rsidR="00AE3F71">
        <w:rPr>
          <w:rFonts w:asciiTheme="majorHAnsi" w:hAnsiTheme="majorHAnsi"/>
        </w:rPr>
        <w:t xml:space="preserve"> </w:t>
      </w:r>
    </w:p>
    <w:p w14:paraId="6B3A054D" w14:textId="2AF3E95B" w:rsidR="00AE3F71" w:rsidRPr="00AE3F71" w:rsidRDefault="00AE3F71" w:rsidP="00AE3F71">
      <w:pPr>
        <w:pStyle w:val="NormalIndent"/>
        <w:numPr>
          <w:ilvl w:val="0"/>
          <w:numId w:val="16"/>
        </w:numPr>
        <w:rPr>
          <w:rFonts w:asciiTheme="majorHAnsi" w:hAnsiTheme="majorHAnsi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Description:</w:t>
      </w:r>
      <w:r>
        <w:t xml:space="preserve"> </w:t>
      </w:r>
      <w:r w:rsidR="009560EC">
        <w:rPr>
          <w:rFonts w:asciiTheme="majorHAnsi" w:hAnsiTheme="majorHAnsi"/>
        </w:rPr>
        <w:t>A</w:t>
      </w:r>
      <w:r w:rsidR="009560EC" w:rsidRPr="009560EC">
        <w:rPr>
          <w:rFonts w:asciiTheme="majorHAnsi" w:hAnsiTheme="majorHAnsi"/>
        </w:rPr>
        <w:t xml:space="preserve"> bookshelf app that allows </w:t>
      </w:r>
      <w:r w:rsidR="009560EC">
        <w:rPr>
          <w:rFonts w:asciiTheme="majorHAnsi" w:hAnsiTheme="majorHAnsi"/>
        </w:rPr>
        <w:t>user</w:t>
      </w:r>
      <w:r w:rsidR="009560EC" w:rsidRPr="009560EC">
        <w:rPr>
          <w:rFonts w:asciiTheme="majorHAnsi" w:hAnsiTheme="majorHAnsi"/>
        </w:rPr>
        <w:t xml:space="preserve"> to select and categorize books I have read, are currently reading, or want to read. The project emphasizes using React to build the application and provides an API server and client library that I will use to persist information as I interact with the application</w:t>
      </w:r>
    </w:p>
    <w:p w14:paraId="2BEA4406" w14:textId="7DE1319E" w:rsidR="00AE3F71" w:rsidRDefault="00AE3F71" w:rsidP="00AE3F71">
      <w:pPr>
        <w:pStyle w:val="NormalIndent"/>
        <w:numPr>
          <w:ilvl w:val="0"/>
          <w:numId w:val="16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 xml:space="preserve">Team Member: </w:t>
      </w:r>
      <w:r w:rsidR="009560EC"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1</w:t>
      </w:r>
    </w:p>
    <w:p w14:paraId="55406721" w14:textId="5A86E019" w:rsidR="00AE3F71" w:rsidRDefault="00AE3F71" w:rsidP="00AE3F71">
      <w:pPr>
        <w:pStyle w:val="NormalIndent"/>
        <w:numPr>
          <w:ilvl w:val="0"/>
          <w:numId w:val="16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 xml:space="preserve">Tech Stack: HTML5, CSS, </w:t>
      </w:r>
      <w:r w:rsidR="009560EC" w:rsidRPr="009560EC">
        <w:rPr>
          <w:rFonts w:asciiTheme="majorHAnsi" w:hAnsiTheme="majorHAnsi"/>
        </w:rPr>
        <w:t>ReactJS, API data</w:t>
      </w:r>
    </w:p>
    <w:p w14:paraId="2613F064" w14:textId="77777777" w:rsidR="00AE3F71" w:rsidRPr="00E36992" w:rsidRDefault="00AE3F71" w:rsidP="00AE3F71">
      <w:pPr>
        <w:pStyle w:val="NormalIndent"/>
        <w:ind w:left="0"/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</w:p>
    <w:p w14:paraId="062454EF" w14:textId="77777777" w:rsidR="00D10A96" w:rsidRPr="00E36992" w:rsidRDefault="00D10A96" w:rsidP="00DC1B52">
      <w:pPr>
        <w:tabs>
          <w:tab w:val="left" w:pos="2805"/>
        </w:tabs>
        <w:rPr>
          <w:rFonts w:asciiTheme="majorHAnsi" w:hAnsiTheme="majorHAnsi"/>
          <w:sz w:val="18"/>
        </w:rPr>
      </w:pPr>
    </w:p>
    <w:p w14:paraId="3ADAFE1C" w14:textId="195639DC" w:rsidR="00D10A96" w:rsidRPr="009560EC" w:rsidRDefault="009560EC" w:rsidP="00DC1B52">
      <w:pPr>
        <w:pStyle w:val="Heading1"/>
        <w:rPr>
          <w:color w:val="C00000"/>
        </w:rPr>
      </w:pPr>
      <w:r w:rsidRPr="009560EC">
        <w:rPr>
          <w:color w:val="C00000"/>
        </w:rPr>
        <w:t>Technical Skilss</w:t>
      </w:r>
    </w:p>
    <w:p w14:paraId="7E53553B" w14:textId="77777777" w:rsidR="00D10A96" w:rsidRPr="00E36992" w:rsidRDefault="00D10A96" w:rsidP="00D10A96">
      <w:pPr>
        <w:pStyle w:val="Line"/>
        <w:rPr>
          <w:rFonts w:asciiTheme="majorHAnsi" w:hAnsiTheme="majorHAnsi"/>
        </w:rPr>
      </w:pPr>
      <w:r w:rsidRPr="00E36992">
        <w:rPr>
          <w:rFonts w:asciiTheme="majorHAnsi" w:hAnsiTheme="majorHAnsi"/>
        </w:rPr>
        <mc:AlternateContent>
          <mc:Choice Requires="wps">
            <w:drawing>
              <wp:inline distT="0" distB="0" distL="0" distR="0" wp14:anchorId="41FAD58F" wp14:editId="4EDFA438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753A05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" strokecolor="#bfbfbf" strokeweight=".5pt">
                <v:stroke joinstyle="miter"/>
                <w10:anchorlock/>
              </v:line>
            </w:pict>
          </mc:Fallback>
        </mc:AlternateContent>
      </w:r>
    </w:p>
    <w:p w14:paraId="21D7E64C" w14:textId="1218D1F2" w:rsidR="009560EC" w:rsidRDefault="009560EC" w:rsidP="009560EC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Languages: HTML5, CSS, C/C++, Java, JavaScript</w:t>
      </w:r>
    </w:p>
    <w:p w14:paraId="5D3AF1A7" w14:textId="16E50456" w:rsidR="009560EC" w:rsidRDefault="009560EC" w:rsidP="009560EC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Frameworks: NodeJS, ReactJS, Bootstrap, Angular, </w:t>
      </w:r>
      <w:proofErr w:type="spellStart"/>
      <w:r>
        <w:rPr>
          <w:rFonts w:asciiTheme="majorHAnsi" w:hAnsiTheme="majorHAnsi"/>
        </w:rPr>
        <w:t>Springboot</w:t>
      </w:r>
      <w:proofErr w:type="spellEnd"/>
    </w:p>
    <w:p w14:paraId="43933718" w14:textId="65E31EE4" w:rsidR="009560EC" w:rsidRDefault="009560EC" w:rsidP="009560EC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Platforms: Linux, Windows</w:t>
      </w:r>
    </w:p>
    <w:p w14:paraId="5524FD19" w14:textId="750C4358" w:rsidR="009560EC" w:rsidRDefault="009560EC" w:rsidP="009560EC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Tools: AWS, Docker, GitHub, Jira/Confluence, Figma, Trello, Postman</w:t>
      </w:r>
    </w:p>
    <w:p w14:paraId="72807EC7" w14:textId="40BB207B" w:rsidR="009560EC" w:rsidRPr="009560EC" w:rsidRDefault="009560EC" w:rsidP="009560EC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Database: MySQL/MongoDB</w:t>
      </w:r>
    </w:p>
    <w:sectPr w:rsidR="009560EC" w:rsidRPr="009560EC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4983A" w14:textId="77777777" w:rsidR="00DC49EF" w:rsidRDefault="00DC49EF">
      <w:r>
        <w:separator/>
      </w:r>
    </w:p>
  </w:endnote>
  <w:endnote w:type="continuationSeparator" w:id="0">
    <w:p w14:paraId="7AA58829" w14:textId="77777777" w:rsidR="00DC49EF" w:rsidRDefault="00DC4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E97CB" w14:textId="77777777" w:rsidR="00DC49EF" w:rsidRDefault="00DC49EF">
      <w:r>
        <w:separator/>
      </w:r>
    </w:p>
  </w:footnote>
  <w:footnote w:type="continuationSeparator" w:id="0">
    <w:p w14:paraId="58CCBA64" w14:textId="77777777" w:rsidR="00DC49EF" w:rsidRDefault="00DC4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74919"/>
    <w:multiLevelType w:val="hybridMultilevel"/>
    <w:tmpl w:val="24AEA4BC"/>
    <w:lvl w:ilvl="0" w:tplc="F6CCB0EC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11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5AE3F7D"/>
    <w:multiLevelType w:val="hybridMultilevel"/>
    <w:tmpl w:val="E3DE42FC"/>
    <w:lvl w:ilvl="0" w:tplc="F6CCB0EC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4" w15:restartNumberingAfterBreak="0">
    <w:nsid w:val="5BF22EF2"/>
    <w:multiLevelType w:val="hybridMultilevel"/>
    <w:tmpl w:val="121ADE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710C1B"/>
    <w:multiLevelType w:val="hybridMultilevel"/>
    <w:tmpl w:val="403CAF94"/>
    <w:lvl w:ilvl="0" w:tplc="F6CCB0EC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5"/>
  </w:num>
  <w:num w:numId="14">
    <w:abstractNumId w:val="16"/>
  </w:num>
  <w:num w:numId="15">
    <w:abstractNumId w:val="10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92"/>
    <w:rsid w:val="00016A20"/>
    <w:rsid w:val="00021847"/>
    <w:rsid w:val="0003406D"/>
    <w:rsid w:val="000425C6"/>
    <w:rsid w:val="00044D31"/>
    <w:rsid w:val="00074316"/>
    <w:rsid w:val="00077115"/>
    <w:rsid w:val="000773EA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256D0"/>
    <w:rsid w:val="002474A1"/>
    <w:rsid w:val="00254EBD"/>
    <w:rsid w:val="00277A50"/>
    <w:rsid w:val="00283C8C"/>
    <w:rsid w:val="0028502B"/>
    <w:rsid w:val="002A0482"/>
    <w:rsid w:val="002E51C3"/>
    <w:rsid w:val="002F47D4"/>
    <w:rsid w:val="003125BC"/>
    <w:rsid w:val="0031599B"/>
    <w:rsid w:val="00337C64"/>
    <w:rsid w:val="00355FC2"/>
    <w:rsid w:val="0036516F"/>
    <w:rsid w:val="00381FB1"/>
    <w:rsid w:val="003A3138"/>
    <w:rsid w:val="003D5A64"/>
    <w:rsid w:val="003D617D"/>
    <w:rsid w:val="003E7996"/>
    <w:rsid w:val="003F3B40"/>
    <w:rsid w:val="003F698D"/>
    <w:rsid w:val="00416446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29CA"/>
    <w:rsid w:val="005B7925"/>
    <w:rsid w:val="005D4CD2"/>
    <w:rsid w:val="005E03E9"/>
    <w:rsid w:val="005F373F"/>
    <w:rsid w:val="005F3EB7"/>
    <w:rsid w:val="006175D0"/>
    <w:rsid w:val="00620956"/>
    <w:rsid w:val="0067051D"/>
    <w:rsid w:val="0067346B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169B4"/>
    <w:rsid w:val="00726583"/>
    <w:rsid w:val="0073379B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631C9"/>
    <w:rsid w:val="0086381A"/>
    <w:rsid w:val="008857B1"/>
    <w:rsid w:val="008929FF"/>
    <w:rsid w:val="008B2D0D"/>
    <w:rsid w:val="008D14B3"/>
    <w:rsid w:val="008E1F80"/>
    <w:rsid w:val="008E435B"/>
    <w:rsid w:val="0091372E"/>
    <w:rsid w:val="00936886"/>
    <w:rsid w:val="009560EC"/>
    <w:rsid w:val="009719F3"/>
    <w:rsid w:val="00971A48"/>
    <w:rsid w:val="00972ECD"/>
    <w:rsid w:val="009C55E7"/>
    <w:rsid w:val="009F3760"/>
    <w:rsid w:val="00A239BF"/>
    <w:rsid w:val="00A46867"/>
    <w:rsid w:val="00A537EA"/>
    <w:rsid w:val="00A82923"/>
    <w:rsid w:val="00A91DDD"/>
    <w:rsid w:val="00AB6CCF"/>
    <w:rsid w:val="00AC6978"/>
    <w:rsid w:val="00AE18D5"/>
    <w:rsid w:val="00AE3F71"/>
    <w:rsid w:val="00AE5969"/>
    <w:rsid w:val="00B0548E"/>
    <w:rsid w:val="00B06F91"/>
    <w:rsid w:val="00B33C46"/>
    <w:rsid w:val="00B3639D"/>
    <w:rsid w:val="00B550F6"/>
    <w:rsid w:val="00B61032"/>
    <w:rsid w:val="00BA0F62"/>
    <w:rsid w:val="00BB0D3D"/>
    <w:rsid w:val="00BC195E"/>
    <w:rsid w:val="00BD5B36"/>
    <w:rsid w:val="00BE5218"/>
    <w:rsid w:val="00C056DC"/>
    <w:rsid w:val="00C25521"/>
    <w:rsid w:val="00C26EDD"/>
    <w:rsid w:val="00C42843"/>
    <w:rsid w:val="00C67713"/>
    <w:rsid w:val="00C74AEB"/>
    <w:rsid w:val="00C75DC3"/>
    <w:rsid w:val="00C773C5"/>
    <w:rsid w:val="00C86430"/>
    <w:rsid w:val="00C90932"/>
    <w:rsid w:val="00CA27C6"/>
    <w:rsid w:val="00CB7FC2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B7951"/>
    <w:rsid w:val="00DC1B52"/>
    <w:rsid w:val="00DC49EF"/>
    <w:rsid w:val="00DE2BD0"/>
    <w:rsid w:val="00DE55F0"/>
    <w:rsid w:val="00DF055B"/>
    <w:rsid w:val="00E10969"/>
    <w:rsid w:val="00E2152F"/>
    <w:rsid w:val="00E36403"/>
    <w:rsid w:val="00E36992"/>
    <w:rsid w:val="00E577A2"/>
    <w:rsid w:val="00E90506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320C6"/>
    <w:rsid w:val="00F41319"/>
    <w:rsid w:val="00F433EC"/>
    <w:rsid w:val="00F43B1D"/>
    <w:rsid w:val="00F446AD"/>
    <w:rsid w:val="00F552B7"/>
    <w:rsid w:val="00F554C6"/>
    <w:rsid w:val="00F60904"/>
    <w:rsid w:val="00F969AB"/>
    <w:rsid w:val="00FA3B13"/>
    <w:rsid w:val="00FB54AB"/>
    <w:rsid w:val="00FB67F3"/>
    <w:rsid w:val="00FB6C2D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0A3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1"/>
    <w:qFormat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en%20Duc%20Trieu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20DFCA75474BFB8C3955956C108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5E627-67EF-4C57-8126-54C1CB313725}"/>
      </w:docPartPr>
      <w:docPartBody>
        <w:p w:rsidR="00B45176" w:rsidRDefault="00AE5A8D">
          <w:pPr>
            <w:pStyle w:val="2620DFCA75474BFB8C3955956C108FD5"/>
          </w:pPr>
          <w:r w:rsidRPr="00E90506">
            <w:t>Experience</w:t>
          </w:r>
        </w:p>
      </w:docPartBody>
    </w:docPart>
    <w:docPart>
      <w:docPartPr>
        <w:name w:val="00720E96F6254513AEBE65DFBAE99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27E19-5CE8-4AB3-89D5-386FA98448A7}"/>
      </w:docPartPr>
      <w:docPartBody>
        <w:p w:rsidR="00B45176" w:rsidRDefault="00AE5A8D">
          <w:pPr>
            <w:pStyle w:val="00720E96F6254513AEBE65DFBAE99590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8D"/>
    <w:rsid w:val="006540CE"/>
    <w:rsid w:val="00AE5A8D"/>
    <w:rsid w:val="00B4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20DFCA75474BFB8C3955956C108FD5">
    <w:name w:val="2620DFCA75474BFB8C3955956C108FD5"/>
  </w:style>
  <w:style w:type="paragraph" w:customStyle="1" w:styleId="00720E96F6254513AEBE65DFBAE99590">
    <w:name w:val="00720E96F6254513AEBE65DFBAE99590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B133B3F-8DED-4DDB-9CAA-73A039973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3E45D4-9855-4807-B9A3-4C3A23A3A5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5F80EB-F1DC-4413-8A56-A7D758E3232D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0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2023-06-08T06:47:00Z</dcterms:created>
  <dcterms:modified xsi:type="dcterms:W3CDTF">2023-06-14T05:16:00Z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